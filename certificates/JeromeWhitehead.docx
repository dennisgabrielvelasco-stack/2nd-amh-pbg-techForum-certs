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865A" w14:textId="59DC81B3" w:rsidR="003D0B8F" w:rsidRDefault="00433DCB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7B688D4F" wp14:editId="3D9E3068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22924663" name="Rectangle 2292466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9A5A" w14:textId="77777777" w:rsidR="00EC783A" w:rsidRDefault="00EC783A" w:rsidP="00EC783A"/>
                          <w:p w14:paraId="294E74A6" w14:textId="77777777" w:rsidR="00EC783A" w:rsidRDefault="00EC783A" w:rsidP="00EC783A"/>
                          <w:p w14:paraId="7510A099" w14:textId="77777777" w:rsidR="00EC783A" w:rsidRDefault="00EC783A" w:rsidP="00EC783A"/>
                          <w:p w14:paraId="59970C2A" w14:textId="77777777" w:rsidR="00EC783A" w:rsidRDefault="00EC783A" w:rsidP="00EC783A"/>
                          <w:p w14:paraId="1C3E9C7C" w14:textId="77777777" w:rsidR="00EC783A" w:rsidRDefault="00EC783A" w:rsidP="00EC783A"/>
                          <w:p w14:paraId="64DBA657" w14:textId="77777777" w:rsidR="00EC783A" w:rsidRDefault="00EC783A" w:rsidP="00EC7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B688D4F" id="Rectangle 22924663" o:spid="_x0000_s1026" alt="&quot;&quot;" style="position:absolute;left:0;text-align:left;margin-left:612.55pt;margin-top:-36pt;width:663.75pt;height:251.25pt;z-index:-251655168;visibility:visible;mso-wrap-style:square;mso-width-percent:1000;mso-height-percent:1000;mso-wrap-distance-left:9pt;mso-wrap-distance-top:0;mso-wrap-distance-right:9pt;mso-wrap-distance-bottom:0;mso-position-horizontal:right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7" o:title="" recolor="t" rotate="t" type="frame"/>
                <v:textbox>
                  <w:txbxContent>
                    <w:p w14:paraId="22309A5A" w14:textId="77777777" w:rsidR="00EC783A" w:rsidRDefault="00EC783A" w:rsidP="00EC783A"/>
                    <w:p w14:paraId="294E74A6" w14:textId="77777777" w:rsidR="00EC783A" w:rsidRDefault="00EC783A" w:rsidP="00EC783A"/>
                    <w:p w14:paraId="7510A099" w14:textId="77777777" w:rsidR="00EC783A" w:rsidRDefault="00EC783A" w:rsidP="00EC783A"/>
                    <w:p w14:paraId="59970C2A" w14:textId="77777777" w:rsidR="00EC783A" w:rsidRDefault="00EC783A" w:rsidP="00EC783A"/>
                    <w:p w14:paraId="1C3E9C7C" w14:textId="77777777" w:rsidR="00EC783A" w:rsidRDefault="00EC783A" w:rsidP="00EC783A"/>
                    <w:p w14:paraId="64DBA657" w14:textId="77777777" w:rsidR="00EC783A" w:rsidRDefault="00EC783A" w:rsidP="00EC783A"/>
                  </w:txbxContent>
                </v:textbox>
                <w10:wrap anchorx="page"/>
                <w10:anchorlock/>
              </v:rect>
            </w:pict>
          </mc:Fallback>
        </mc:AlternateContent>
      </w:r>
      <w:r w:rsidR="00D16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B2F970" wp14:editId="24180C37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F345A66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32AE3B8B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1D572189" w14:textId="04588C73" w:rsidR="003D0B8F" w:rsidRPr="00895B2D" w:rsidRDefault="00EC783A" w:rsidP="00235092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10D01F" wp14:editId="19AE0D06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-1172845</wp:posOffset>
                      </wp:positionV>
                      <wp:extent cx="822960" cy="759460"/>
                      <wp:effectExtent l="0" t="0" r="0" b="2540"/>
                      <wp:wrapNone/>
                      <wp:docPr id="598248686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2960" cy="759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F590E" w14:textId="56D74AFE" w:rsidR="00EC783A" w:rsidRDefault="00D95B74">
                                  <w:sdt>
                                    <w:sdtPr>
                                      <w:alias w:val="QRCode"/>
                                      <w:tag w:val="QRCode"/>
                                      <w:id w:val="-809784847"/>
                                      <w:showingPlcHdr/>
                                      <w:picture/>
                                    </w:sdtPr>
                                    <w:sdtEndPr/>
                                    <w:sdtContent>
                                      <w:r w:rsidR="00EC783A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62B23C1" wp14:editId="66A09764">
                                            <wp:extent cx="647065" cy="647065"/>
                                            <wp:effectExtent l="0" t="0" r="635" b="635"/>
                                            <wp:docPr id="6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47065" cy="6470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sdtContent>
                                  </w:sdt>
                                  <w:r w:rsidR="00EC783A">
                                    <w:t>`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10D01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left:0;text-align:left;margin-left:-2.95pt;margin-top:-92.35pt;width:64.8pt;height:5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" fillcolor="white [3201]" stroked="f" strokeweight=".5pt">
                      <v:textbox>
                        <w:txbxContent>
                          <w:p w14:paraId="023F590E" w14:textId="56D74AFE" w:rsidR="00EC783A" w:rsidRDefault="00D95B74">
                            <w:sdt>
                              <w:sdtPr>
                                <w:alias w:val="QRCode"/>
                                <w:tag w:val="QRCode"/>
                                <w:id w:val="-809784847"/>
                                <w:showingPlcHdr/>
                                <w:picture/>
                              </w:sdtPr>
                              <w:sdtEndPr/>
                              <w:sdtContent>
                                <w:r w:rsidR="00EC783A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62B23C1" wp14:editId="66A09764">
                                      <wp:extent cx="647065" cy="647065"/>
                                      <wp:effectExtent l="0" t="0" r="635" b="635"/>
                                      <wp:docPr id="6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7065" cy="6470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 w:rsidR="00EC783A">
                              <w:t>`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5EF">
              <w:t>certificate of participation</w:t>
            </w:r>
          </w:p>
        </w:tc>
      </w:tr>
      <w:tr w:rsidR="003D0B8F" w:rsidRPr="00895B2D" w14:paraId="66406C87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612F14DE" w14:textId="77777777" w:rsidR="003D0B8F" w:rsidRPr="00895B2D" w:rsidRDefault="00D95B74" w:rsidP="00235092">
            <w:pPr>
              <w:pStyle w:val="Subtitle"/>
            </w:pPr>
            <w:sdt>
              <w:sdtPr>
                <w:id w:val="-1187287680"/>
                <w:placeholder>
                  <w:docPart w:val="913ABD235FFC4FDAB373DFE1810903E6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>This certificate is awarded to</w:t>
                </w:r>
              </w:sdtContent>
            </w:sdt>
          </w:p>
        </w:tc>
      </w:tr>
      <w:tr w:rsidR="003D0B8F" w:rsidRPr="00895B2D" w14:paraId="4C36975E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sdt>
            <w:sdtPr>
              <w:alias w:val="FullName"/>
              <w:tag w:val="FullName"/>
              <w:id w:val="-107202931"/>
              <w:placeholder>
                <w:docPart w:val="DefaultPlaceholder_-1854013440"/>
              </w:placeholder>
              <w:text/>
            </w:sdtPr>
            <w:sdtEndPr/>
            <w:sdtContent>
              <w:p w14:paraId="509055C0" w14:textId="42C0C102" w:rsidR="003D0B8F" w:rsidRPr="00895B2D" w:rsidRDefault="00101247" w:rsidP="00235092">
                <w:pPr>
                  <w:pStyle w:val="Heading1"/>
                </w:pPr>
                <w:proofErr w:type="spellStart"/>
                <w:r>
                  <w:t>Jerome Whitehead</w:t>
                </w:r>
                <w:proofErr w:type="spellEnd"/>
              </w:p>
            </w:sdtContent>
          </w:sdt>
        </w:tc>
      </w:tr>
      <w:tr w:rsidR="003D0B8F" w:rsidRPr="00895B2D" w14:paraId="40D5BD32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6559CB36" w14:textId="77777777" w:rsidR="00283F5C" w:rsidRPr="00895B2D" w:rsidRDefault="00D95B74" w:rsidP="00895B2D">
            <w:pPr>
              <w:pStyle w:val="Subtitle"/>
            </w:pPr>
            <w:sdt>
              <w:sdtPr>
                <w:id w:val="354314269"/>
                <w:placeholder>
                  <w:docPart w:val="EA58F7C1D3BF4C58A5FAD346CA36E3F7"/>
                </w:placeholder>
                <w:temporary/>
                <w:showingPlcHdr/>
                <w15:appearance w15:val="hidden"/>
              </w:sdtPr>
              <w:sdtEndPr/>
              <w:sdtContent>
                <w:r w:rsidR="000319B8">
                  <w:t>f</w:t>
                </w:r>
                <w:r w:rsidR="00364453" w:rsidRPr="00895B2D">
                  <w:t>or your stellar performance for the month of December</w:t>
                </w:r>
              </w:sdtContent>
            </w:sdt>
          </w:p>
        </w:tc>
      </w:tr>
      <w:tr w:rsidR="008B138A" w14:paraId="44A0EDEE" w14:textId="77777777" w:rsidTr="00235092">
        <w:trPr>
          <w:trHeight w:val="1652"/>
        </w:trPr>
        <w:tc>
          <w:tcPr>
            <w:tcW w:w="990" w:type="dxa"/>
          </w:tcPr>
          <w:p w14:paraId="62C7F430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BEFCB2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2951585B" w14:textId="1A2D0C18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30B775F3" w14:textId="4D35BE73" w:rsidR="00895B2D" w:rsidRDefault="00433DCB" w:rsidP="006C6D4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91E055" wp14:editId="73989D61">
                      <wp:simplePos x="0" y="0"/>
                      <wp:positionH relativeFrom="column">
                        <wp:posOffset>-103847</wp:posOffset>
                      </wp:positionH>
                      <wp:positionV relativeFrom="paragraph">
                        <wp:posOffset>675005</wp:posOffset>
                      </wp:positionV>
                      <wp:extent cx="3622431" cy="457200"/>
                      <wp:effectExtent l="0" t="0" r="0" b="0"/>
                      <wp:wrapNone/>
                      <wp:docPr id="135206154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2431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Date"/>
                                    <w:id w:val="-433509887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14:paraId="342E9F3E" w14:textId="4FC974DD" w:rsidR="00433DCB" w:rsidRDefault="00433DCB">
                                      <w:r>
                                        <w:t>Date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91E055" id="Text Box 2" o:spid="_x0000_s1028" type="#_x0000_t202" style="position:absolute;left:0;text-align:left;margin-left:-8.2pt;margin-top:53.15pt;width:285.2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" filled="f" stroked="f" strokeweight=".5pt">
                      <v:textbox>
                        <w:txbxContent>
                          <w:sdt>
                            <w:sdtPr>
                              <w:alias w:val="Date"/>
                              <w:tag w:val="Date"/>
                              <w:id w:val="-43350988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342E9F3E" w14:textId="4FC974DD" w:rsidR="00433DCB" w:rsidRDefault="00433DCB">
                                <w:r>
                                  <w:t>Date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934AB6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326445E9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6CD496EE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2AF0FA3" w14:textId="77777777" w:rsidR="00156BE4" w:rsidRPr="00895B2D" w:rsidRDefault="00D95B74" w:rsidP="00895B2D">
            <w:pPr>
              <w:pStyle w:val="Presentername"/>
            </w:pPr>
            <w:sdt>
              <w:sdtPr>
                <w:id w:val="-1099331544"/>
                <w:placeholder>
                  <w:docPart w:val="78932AD10B6846D0BFC178F34750E05C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KIANA ANDERSON, OPERATIONS MANAGER</w:t>
                </w:r>
              </w:sdtContent>
            </w:sdt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00F7BEB4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B5BB4BD" w14:textId="77777777" w:rsidR="00156BE4" w:rsidRPr="00895B2D" w:rsidRDefault="00D95B74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0B1C78B9B2314985B215481887651725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>DATE</w:t>
                </w:r>
              </w:sdtContent>
            </w:sdt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48319D17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4BDACB38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07DED" w14:textId="77777777" w:rsidR="00C55F78" w:rsidRDefault="00C55F78" w:rsidP="0010090C">
      <w:r>
        <w:separator/>
      </w:r>
    </w:p>
  </w:endnote>
  <w:endnote w:type="continuationSeparator" w:id="0">
    <w:p w14:paraId="41981425" w14:textId="77777777" w:rsidR="00C55F78" w:rsidRDefault="00C55F78" w:rsidP="0010090C">
      <w:r>
        <w:continuationSeparator/>
      </w:r>
    </w:p>
  </w:endnote>
  <w:endnote w:type="continuationNotice" w:id="1">
    <w:p w14:paraId="5D66328B" w14:textId="77777777" w:rsidR="00C55F78" w:rsidRDefault="00C55F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0F12B" w14:textId="77777777" w:rsidR="00C55F78" w:rsidRDefault="00C55F78" w:rsidP="0010090C">
      <w:r>
        <w:separator/>
      </w:r>
    </w:p>
  </w:footnote>
  <w:footnote w:type="continuationSeparator" w:id="0">
    <w:p w14:paraId="7BF2C8D5" w14:textId="77777777" w:rsidR="00C55F78" w:rsidRDefault="00C55F78" w:rsidP="0010090C">
      <w:r>
        <w:continuationSeparator/>
      </w:r>
    </w:p>
  </w:footnote>
  <w:footnote w:type="continuationNotice" w:id="1">
    <w:p w14:paraId="69E02C6E" w14:textId="77777777" w:rsidR="00C55F78" w:rsidRDefault="00C55F7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47"/>
    <w:rsid w:val="00011A11"/>
    <w:rsid w:val="000319B8"/>
    <w:rsid w:val="000E1561"/>
    <w:rsid w:val="0010090C"/>
    <w:rsid w:val="00101247"/>
    <w:rsid w:val="00156BE4"/>
    <w:rsid w:val="001C0CA7"/>
    <w:rsid w:val="001E3AAD"/>
    <w:rsid w:val="001E755D"/>
    <w:rsid w:val="00235092"/>
    <w:rsid w:val="00283F5C"/>
    <w:rsid w:val="00286146"/>
    <w:rsid w:val="002C29D3"/>
    <w:rsid w:val="00320A2E"/>
    <w:rsid w:val="00364453"/>
    <w:rsid w:val="003C0805"/>
    <w:rsid w:val="003D0B8F"/>
    <w:rsid w:val="00404D14"/>
    <w:rsid w:val="00433DCB"/>
    <w:rsid w:val="00480AA4"/>
    <w:rsid w:val="004D47F4"/>
    <w:rsid w:val="0051462D"/>
    <w:rsid w:val="00557217"/>
    <w:rsid w:val="005616FB"/>
    <w:rsid w:val="00571585"/>
    <w:rsid w:val="005733A4"/>
    <w:rsid w:val="005B1C7C"/>
    <w:rsid w:val="005D4B21"/>
    <w:rsid w:val="00614D27"/>
    <w:rsid w:val="00617DF1"/>
    <w:rsid w:val="006C6D4A"/>
    <w:rsid w:val="006F4A87"/>
    <w:rsid w:val="00754A95"/>
    <w:rsid w:val="00815071"/>
    <w:rsid w:val="008568BD"/>
    <w:rsid w:val="00862549"/>
    <w:rsid w:val="00895B2D"/>
    <w:rsid w:val="00897C2E"/>
    <w:rsid w:val="008A3A0F"/>
    <w:rsid w:val="008B138A"/>
    <w:rsid w:val="008B3920"/>
    <w:rsid w:val="008D1F0A"/>
    <w:rsid w:val="008D3301"/>
    <w:rsid w:val="00942404"/>
    <w:rsid w:val="00967BFA"/>
    <w:rsid w:val="009A4241"/>
    <w:rsid w:val="009A58E2"/>
    <w:rsid w:val="009C54D5"/>
    <w:rsid w:val="009F55EF"/>
    <w:rsid w:val="00A22D03"/>
    <w:rsid w:val="00A4188E"/>
    <w:rsid w:val="00A4581B"/>
    <w:rsid w:val="00A67779"/>
    <w:rsid w:val="00A71B25"/>
    <w:rsid w:val="00A72576"/>
    <w:rsid w:val="00A739AB"/>
    <w:rsid w:val="00A95464"/>
    <w:rsid w:val="00AF6532"/>
    <w:rsid w:val="00B13B86"/>
    <w:rsid w:val="00B30004"/>
    <w:rsid w:val="00B754C7"/>
    <w:rsid w:val="00B94BC9"/>
    <w:rsid w:val="00BF5FEF"/>
    <w:rsid w:val="00C03FE7"/>
    <w:rsid w:val="00C55F78"/>
    <w:rsid w:val="00CA25FE"/>
    <w:rsid w:val="00CA4DEF"/>
    <w:rsid w:val="00CB6244"/>
    <w:rsid w:val="00CC41DB"/>
    <w:rsid w:val="00CE1C46"/>
    <w:rsid w:val="00D16F32"/>
    <w:rsid w:val="00D95B74"/>
    <w:rsid w:val="00E405EE"/>
    <w:rsid w:val="00E45F98"/>
    <w:rsid w:val="00E8450E"/>
    <w:rsid w:val="00EA769C"/>
    <w:rsid w:val="00EC783A"/>
    <w:rsid w:val="00ED577D"/>
    <w:rsid w:val="00ED6F3D"/>
    <w:rsid w:val="00F371F9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C926A"/>
  <w15:chartTrackingRefBased/>
  <w15:docId w15:val="{26ABB5E1-92F0-4526-ACCF-E3A68DA2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H-L278\AppData\Roaming\Microsoft\Templates\Employee%20of%20the%20month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3ABD235FFC4FDAB373DFE18109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BD6ED-BFBC-44DD-85FF-96E59A64A531}"/>
      </w:docPartPr>
      <w:docPartBody>
        <w:p w:rsidR="00387B9C" w:rsidRDefault="00387B9C">
          <w:pPr>
            <w:pStyle w:val="913ABD235FFC4FDAB373DFE1810903E6"/>
          </w:pPr>
          <w:r w:rsidRPr="00895B2D">
            <w:t>This certificate is awarded to</w:t>
          </w:r>
        </w:p>
      </w:docPartBody>
    </w:docPart>
    <w:docPart>
      <w:docPartPr>
        <w:name w:val="EA58F7C1D3BF4C58A5FAD346CA36E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EF0D-7072-4B34-B6D5-120C78232F8F}"/>
      </w:docPartPr>
      <w:docPartBody>
        <w:p w:rsidR="00387B9C" w:rsidRDefault="00387B9C">
          <w:pPr>
            <w:pStyle w:val="EA58F7C1D3BF4C58A5FAD346CA36E3F7"/>
          </w:pPr>
          <w:r>
            <w:t>f</w:t>
          </w:r>
          <w:r w:rsidRPr="00895B2D">
            <w:t>or your stellar performance for the month of December</w:t>
          </w:r>
        </w:p>
      </w:docPartBody>
    </w:docPart>
    <w:docPart>
      <w:docPartPr>
        <w:name w:val="78932AD10B6846D0BFC178F34750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49DB3-3F8F-4838-AE1C-267E5A01A30E}"/>
      </w:docPartPr>
      <w:docPartBody>
        <w:p w:rsidR="00387B9C" w:rsidRDefault="00387B9C">
          <w:pPr>
            <w:pStyle w:val="78932AD10B6846D0BFC178F34750E05C"/>
          </w:pPr>
          <w:r w:rsidRPr="00895B2D">
            <w:t>KIANA ANDERSON, OPERATIONS MANAGER</w:t>
          </w:r>
        </w:p>
      </w:docPartBody>
    </w:docPart>
    <w:docPart>
      <w:docPartPr>
        <w:name w:val="0B1C78B9B2314985B215481887651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4B04-42F0-4098-A4B9-71A9CF693AA7}"/>
      </w:docPartPr>
      <w:docPartBody>
        <w:p w:rsidR="00387B9C" w:rsidRDefault="00387B9C">
          <w:pPr>
            <w:pStyle w:val="0B1C78B9B2314985B215481887651725"/>
          </w:pPr>
          <w:r w:rsidRPr="00895B2D">
            <w:t>DATE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16C00-8D12-42A6-A7DE-B2F7E2BC5998}"/>
      </w:docPartPr>
      <w:docPartBody>
        <w:p w:rsidR="00387B9C" w:rsidRDefault="00AD2885">
          <w:r w:rsidRPr="006C31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85"/>
    <w:rsid w:val="00011A11"/>
    <w:rsid w:val="00387B9C"/>
    <w:rsid w:val="00842760"/>
    <w:rsid w:val="00A51763"/>
    <w:rsid w:val="00A67779"/>
    <w:rsid w:val="00AD2885"/>
    <w:rsid w:val="00C03FE7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ABD235FFC4FDAB373DFE1810903E6">
    <w:name w:val="913ABD235FFC4FDAB373DFE1810903E6"/>
  </w:style>
  <w:style w:type="paragraph" w:customStyle="1" w:styleId="EA58F7C1D3BF4C58A5FAD346CA36E3F7">
    <w:name w:val="EA58F7C1D3BF4C58A5FAD346CA36E3F7"/>
  </w:style>
  <w:style w:type="paragraph" w:customStyle="1" w:styleId="78932AD10B6846D0BFC178F34750E05C">
    <w:name w:val="78932AD10B6846D0BFC178F34750E05C"/>
  </w:style>
  <w:style w:type="paragraph" w:customStyle="1" w:styleId="0B1C78B9B2314985B215481887651725">
    <w:name w:val="0B1C78B9B2314985B215481887651725"/>
  </w:style>
  <w:style w:type="character" w:styleId="PlaceholderText">
    <w:name w:val="Placeholder Text"/>
    <w:basedOn w:val="DefaultParagraphFont"/>
    <w:uiPriority w:val="99"/>
    <w:semiHidden/>
    <w:rsid w:val="00A517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Employee of the month certificate</Template>
  <TotalTime>92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Dennis Gabriel F. Velasco Jr.</cp:lastModifiedBy>
  <cp:revision>14</cp:revision>
  <dcterms:created xsi:type="dcterms:W3CDTF">2025-09-23T07:05:00Z</dcterms:created>
  <dcterms:modified xsi:type="dcterms:W3CDTF">2025-09-24T06:16:00Z</dcterms:modified>
</cp:coreProperties>
</file>