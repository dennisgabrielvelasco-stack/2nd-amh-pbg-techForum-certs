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Rebecca Carlson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